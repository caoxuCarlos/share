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F9" w:rsidRPr="006D78F8" w:rsidRDefault="006C6FF9" w:rsidP="006D78F8">
      <w:pPr>
        <w:jc w:val="center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复变函数统一</w:t>
      </w:r>
      <w:r w:rsidRPr="006D78F8">
        <w:rPr>
          <w:rFonts w:cs="宋体" w:hint="eastAsia"/>
          <w:sz w:val="36"/>
          <w:szCs w:val="36"/>
        </w:rPr>
        <w:t>答疑安排</w:t>
      </w:r>
    </w:p>
    <w:tbl>
      <w:tblPr>
        <w:tblW w:w="6692" w:type="dxa"/>
        <w:tblInd w:w="-106" w:type="dxa"/>
        <w:tblLook w:val="00A0"/>
      </w:tblPr>
      <w:tblGrid>
        <w:gridCol w:w="1613"/>
        <w:gridCol w:w="2771"/>
        <w:gridCol w:w="2308"/>
      </w:tblGrid>
      <w:tr w:rsidR="006C6FF9" w:rsidRPr="00EB2655" w:rsidTr="00DC457C">
        <w:trPr>
          <w:trHeight w:val="63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 w:rsidRPr="006D78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周次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 w:rsidRPr="006D78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周一（中午）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 w:rsidRPr="006D78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周二（中午）</w:t>
            </w:r>
          </w:p>
        </w:tc>
      </w:tr>
      <w:tr w:rsidR="006C6FF9" w:rsidRPr="00EB2655" w:rsidTr="00DC457C">
        <w:trPr>
          <w:trHeight w:val="575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赵建丛</w:t>
            </w:r>
          </w:p>
        </w:tc>
      </w:tr>
      <w:tr w:rsidR="006C6FF9" w:rsidRPr="00EB2655" w:rsidTr="00DC457C">
        <w:trPr>
          <w:trHeight w:val="554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D78F8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赵建丛</w:t>
            </w:r>
          </w:p>
        </w:tc>
      </w:tr>
      <w:tr w:rsidR="006C6FF9" w:rsidRPr="00EB2655" w:rsidTr="00DC457C">
        <w:trPr>
          <w:trHeight w:val="63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章文华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6C6FF9" w:rsidRPr="00EB2655" w:rsidTr="00DC457C">
        <w:trPr>
          <w:trHeight w:val="63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章文华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6C6FF9" w:rsidRPr="00EB2655" w:rsidTr="00DC457C">
        <w:trPr>
          <w:trHeight w:val="63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DC457C">
            <w:pPr>
              <w:widowControl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徐旭颖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6C6FF9" w:rsidRPr="00EB2655" w:rsidTr="00DC457C">
        <w:trPr>
          <w:trHeight w:val="63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徐旭颖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FF9" w:rsidRPr="006D78F8" w:rsidRDefault="006C6FF9" w:rsidP="006623E7"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:rsidR="006C6FF9" w:rsidRDefault="006C6FF9" w:rsidP="008735ED">
      <w:pPr>
        <w:rPr>
          <w:rFonts w:cs="Times New Roman"/>
        </w:rPr>
      </w:pPr>
      <w:r>
        <w:rPr>
          <w:rFonts w:cs="宋体" w:hint="eastAsia"/>
        </w:rPr>
        <w:t>中午答疑时间：</w:t>
      </w:r>
      <w:r>
        <w:rPr>
          <w:rFonts w:cs="Times New Roman"/>
        </w:rPr>
        <w:tab/>
      </w:r>
      <w:r w:rsidRPr="0047056D">
        <w:rPr>
          <w:b/>
          <w:bCs/>
        </w:rPr>
        <w:t>12:15-13:15</w:t>
      </w:r>
    </w:p>
    <w:p w:rsidR="006C6FF9" w:rsidRDefault="006C6FF9" w:rsidP="008735ED">
      <w:pPr>
        <w:rPr>
          <w:rFonts w:cs="Times New Roman"/>
        </w:rPr>
      </w:pPr>
      <w:r>
        <w:rPr>
          <w:rFonts w:cs="宋体" w:hint="eastAsia"/>
        </w:rPr>
        <w:t>地点：</w:t>
      </w:r>
      <w:r>
        <w:t>A</w:t>
      </w:r>
      <w:r>
        <w:rPr>
          <w:rFonts w:cs="宋体" w:hint="eastAsia"/>
        </w:rPr>
        <w:t>楼二楼休息室</w:t>
      </w:r>
    </w:p>
    <w:p w:rsidR="006C6FF9" w:rsidRDefault="006C6FF9" w:rsidP="008735ED">
      <w:pPr>
        <w:rPr>
          <w:rFonts w:cs="Times New Roman"/>
        </w:rPr>
      </w:pPr>
      <w:r>
        <w:rPr>
          <w:rFonts w:cs="宋体" w:hint="eastAsia"/>
        </w:rPr>
        <w:t>任课老师可根据自己及班级情况自行安排其他答疑时间。</w:t>
      </w:r>
    </w:p>
    <w:sectPr w:rsidR="006C6FF9" w:rsidSect="0052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32EC"/>
    <w:rsid w:val="0015490A"/>
    <w:rsid w:val="0047056D"/>
    <w:rsid w:val="0052793A"/>
    <w:rsid w:val="00565E5E"/>
    <w:rsid w:val="00610043"/>
    <w:rsid w:val="006162F8"/>
    <w:rsid w:val="006623E7"/>
    <w:rsid w:val="006C6FF9"/>
    <w:rsid w:val="006D78F8"/>
    <w:rsid w:val="007032EC"/>
    <w:rsid w:val="008735ED"/>
    <w:rsid w:val="00BD3440"/>
    <w:rsid w:val="00C77E9A"/>
    <w:rsid w:val="00DC457C"/>
    <w:rsid w:val="00EB2655"/>
    <w:rsid w:val="00F3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3A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5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21</Words>
  <Characters>124</Characters>
  <Application>Microsoft Office Outlook</Application>
  <DocSecurity>0</DocSecurity>
  <Lines>0</Lines>
  <Paragraphs>0</Paragraphs>
  <ScaleCrop>false</ScaleCrop>
  <Company>MC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2018级高等数学（下）平时答疑安排</dc:title>
  <dc:subject/>
  <dc:creator>PC</dc:creator>
  <cp:keywords/>
  <dc:description/>
  <cp:lastModifiedBy>MC SYSTEM</cp:lastModifiedBy>
  <cp:revision>3</cp:revision>
  <dcterms:created xsi:type="dcterms:W3CDTF">2019-02-24T13:21:00Z</dcterms:created>
  <dcterms:modified xsi:type="dcterms:W3CDTF">2019-02-24T13:22:00Z</dcterms:modified>
</cp:coreProperties>
</file>